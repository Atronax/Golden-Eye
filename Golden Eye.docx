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51" w:rsidRPr="00403259" w:rsidRDefault="00041951" w:rsidP="00CF0CA8">
      <w:pPr>
        <w:jc w:val="center"/>
        <w:rPr>
          <w:rFonts w:ascii="Times New Roman" w:hAnsi="Times New Roman"/>
          <w:b/>
          <w:sz w:val="32"/>
          <w:szCs w:val="28"/>
          <w:lang w:val="uk-UA"/>
        </w:rPr>
      </w:pPr>
      <w:r w:rsidRPr="00403259">
        <w:rPr>
          <w:rFonts w:ascii="Times New Roman" w:hAnsi="Times New Roman"/>
          <w:b/>
          <w:sz w:val="32"/>
          <w:szCs w:val="28"/>
          <w:lang w:val="uk-UA"/>
        </w:rPr>
        <w:t>Золотой глаз</w:t>
      </w:r>
    </w:p>
    <w:p w:rsidR="00041951" w:rsidRPr="00403259" w:rsidRDefault="00041951" w:rsidP="00CF0CA8">
      <w:pPr>
        <w:jc w:val="center"/>
        <w:rPr>
          <w:rFonts w:ascii="Times New Roman" w:hAnsi="Times New Roman"/>
          <w:b/>
          <w:sz w:val="28"/>
          <w:szCs w:val="28"/>
          <w:lang w:val="uk-UA"/>
        </w:rPr>
      </w:pPr>
      <w:r w:rsidRPr="00403259">
        <w:rPr>
          <w:rFonts w:ascii="Times New Roman" w:hAnsi="Times New Roman"/>
          <w:b/>
          <w:sz w:val="28"/>
          <w:szCs w:val="28"/>
          <w:lang w:val="uk-UA"/>
        </w:rPr>
        <w:t>Пролог</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lang w:val="uk-UA"/>
        </w:rPr>
        <w:tab/>
        <w:t>Серебрянные звезды время от времени помигивали в ночном небе, как будто отмеряя к</w:t>
      </w:r>
      <w:r>
        <w:rPr>
          <w:rFonts w:ascii="Times New Roman" w:hAnsi="Times New Roman"/>
          <w:sz w:val="28"/>
          <w:szCs w:val="28"/>
        </w:rPr>
        <w:t>аждую секунду, ушедшую в далекое прошлое. Миг – и все небесное полотно, черное, как жемчуг, озарял ярчайший свет тысяч звезд, похожих друг на друга, и в то же время, совсем разных. Еще одно мгновение – и небо ставало неимоверно темным; долины, горы, деревни и города скрывались в черной мгле и лишь слабое пламя свечей и ночных фонарей озаряли одинокие улицы. Казалось, что звезды, подобно человеческому сердцу, отмеряли время жизни всего мира. Ритмичный стук сердца, вспыхивание и затухание огней, легкое посвистывание ветра – все это сливалось в ночной идиллии, превращаясь вместе во что-то высшее, не сочетающееся с дневной суетой.</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Покой нарушила одинокая звезда, которой видимо не пришлась по душе спокойная жизнь на одном месте. Она пролетела вдоль всего горизонта,  словно была в поисках нового, неизведанного. Еще одна. Еще... В желании добраться к земле они забывали, что их ждет лишь забвение, что это невозможно, но они готовы были пожертвовать своей жизнью ради мечты, ради одного мгновения счастья, ради секунды, за которую они могли пережить больше, чем за всю жизнь, проведенную на небосводе. Они были готовы отдать все за это.</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Воздух наполнили сотни звуков: общаясь между собой, шелестели листьями деревья, готовясь ко сну, жужжали осы и пчелы, пели свои чудесные песни кузнечики, вдали шумела полноводная река. Иногда сквозь эту смесь прорывался вой стаи волков, живущих в ближайшем лесу; они словно благодарили своих покровителей за добытую еду.</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Все вокруг – звери, люди, природа – засыпало, ночная пелена медленно опускалась, образуя подобие одеяла, укрывающего окружающий мир. Вскоре прекратилось жужжание ос, вой волков ставал все реже и реже, и только шелест листьев пронизывал тишину.</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xml:space="preserve">Земля наконец обрела покой, и хоть случилось это совсем недавно, она уже успела приспособиться к новой жизни, к новой роли – не полигона для массовых войн, а для тихой да уютной фермерской жизни, лишенной </w:t>
      </w:r>
      <w:r>
        <w:rPr>
          <w:rFonts w:ascii="Times New Roman" w:hAnsi="Times New Roman"/>
          <w:sz w:val="28"/>
          <w:szCs w:val="28"/>
        </w:rPr>
        <w:tab/>
        <w:t>резких изменений.</w:t>
      </w:r>
    </w:p>
    <w:p w:rsidR="00041951" w:rsidRPr="006C1D02" w:rsidRDefault="00041951" w:rsidP="00FE7825">
      <w:pPr>
        <w:spacing w:line="360" w:lineRule="auto"/>
        <w:jc w:val="both"/>
        <w:rPr>
          <w:rFonts w:ascii="Times New Roman" w:hAnsi="Times New Roman"/>
          <w:sz w:val="28"/>
          <w:szCs w:val="28"/>
        </w:rPr>
      </w:pPr>
      <w:r>
        <w:rPr>
          <w:rFonts w:ascii="Times New Roman" w:hAnsi="Times New Roman"/>
          <w:sz w:val="28"/>
          <w:szCs w:val="28"/>
        </w:rPr>
        <w:tab/>
        <w:t xml:space="preserve">Все ли это? Или мир и дальше будут ждать испытания? Какие они будут? Что будет с теми, кто пережил прошедшие события? Эти и множество других вопросов задавали себе жители этого </w:t>
      </w:r>
      <w:r w:rsidRPr="006A3E0B">
        <w:rPr>
          <w:rFonts w:ascii="Times New Roman" w:hAnsi="Times New Roman"/>
          <w:sz w:val="28"/>
          <w:szCs w:val="28"/>
        </w:rPr>
        <w:t>“</w:t>
      </w:r>
      <w:r>
        <w:rPr>
          <w:rFonts w:ascii="Times New Roman" w:hAnsi="Times New Roman"/>
          <w:sz w:val="28"/>
          <w:szCs w:val="28"/>
        </w:rPr>
        <w:t>рая</w:t>
      </w:r>
      <w:r w:rsidRPr="006A3E0B">
        <w:rPr>
          <w:rFonts w:ascii="Times New Roman" w:hAnsi="Times New Roman"/>
          <w:sz w:val="28"/>
          <w:szCs w:val="28"/>
        </w:rPr>
        <w:t>”</w:t>
      </w:r>
      <w:r>
        <w:rPr>
          <w:rFonts w:ascii="Times New Roman" w:hAnsi="Times New Roman"/>
          <w:sz w:val="28"/>
          <w:szCs w:val="28"/>
        </w:rPr>
        <w:t>. И вряд ли ответ единый у всех. Слишком много чего произошло за последние пять лет. Просто так этого не забыть.</w:t>
      </w:r>
    </w:p>
    <w:p w:rsidR="00041951" w:rsidRPr="006C1D02" w:rsidRDefault="00041951" w:rsidP="00FE7825">
      <w:pPr>
        <w:spacing w:line="360" w:lineRule="auto"/>
        <w:jc w:val="center"/>
        <w:rPr>
          <w:rFonts w:ascii="Times New Roman" w:hAnsi="Times New Roman"/>
          <w:sz w:val="28"/>
          <w:szCs w:val="28"/>
        </w:rPr>
      </w:pPr>
      <w:r w:rsidRPr="006C1D02">
        <w:rPr>
          <w:rFonts w:ascii="Times New Roman" w:hAnsi="Times New Roman"/>
          <w:sz w:val="28"/>
          <w:szCs w:val="28"/>
        </w:rPr>
        <w:t>*</w:t>
      </w:r>
    </w:p>
    <w:p w:rsidR="00041951" w:rsidRDefault="00041951" w:rsidP="00FE7825">
      <w:pPr>
        <w:spacing w:line="360" w:lineRule="auto"/>
        <w:jc w:val="both"/>
        <w:rPr>
          <w:rFonts w:ascii="Times New Roman" w:hAnsi="Times New Roman"/>
          <w:sz w:val="28"/>
          <w:szCs w:val="28"/>
        </w:rPr>
      </w:pPr>
      <w:r w:rsidRPr="006C1D02">
        <w:rPr>
          <w:rFonts w:ascii="Times New Roman" w:hAnsi="Times New Roman"/>
          <w:sz w:val="28"/>
          <w:szCs w:val="28"/>
        </w:rPr>
        <w:tab/>
      </w:r>
      <w:r>
        <w:rPr>
          <w:rFonts w:ascii="Times New Roman" w:hAnsi="Times New Roman"/>
          <w:sz w:val="28"/>
          <w:szCs w:val="28"/>
        </w:rPr>
        <w:t>Опять этот сон. Ночь. Пустая улица. Деревянные и каменные дома,  исчезнувшие во мгле. Запах нагревшегося асфальта испарился, словно его никогда и не было. Тишина. Покой. Вдруг далеко за горизонтом послышался громкий рев, небо озарило светом миллиардов огней. Мгновение – и с ужасающим звуком в дальнюю часть города на полной скорости влетел смертоносный столп. Никто еще не понял, что случилось. От громкого звука люди вышли из своих домов посмотреть на происходящее. Всех окутал ужас. Большая часть города была уничтожена, сравнена с землей. Языки пламени дожирали остатки домов. И лишь огромные клубни дыма то и дело поднимались над всем этим варевом, и ветер уносил их все дальше и дальше из города.</w:t>
      </w:r>
    </w:p>
    <w:p w:rsidR="00041951" w:rsidRPr="00E8124E" w:rsidRDefault="00041951" w:rsidP="00FE7825">
      <w:pPr>
        <w:spacing w:line="360" w:lineRule="auto"/>
        <w:jc w:val="both"/>
        <w:rPr>
          <w:rFonts w:ascii="Times New Roman" w:hAnsi="Times New Roman"/>
          <w:sz w:val="28"/>
          <w:szCs w:val="28"/>
        </w:rPr>
      </w:pPr>
      <w:r>
        <w:rPr>
          <w:rFonts w:ascii="Times New Roman" w:hAnsi="Times New Roman"/>
          <w:sz w:val="28"/>
          <w:szCs w:val="28"/>
        </w:rPr>
        <w:tab/>
        <w:t xml:space="preserve">Влад проснулся в холодном поту, крича. Он понимал, что все это в далеком прошлом, но никак не мог свыкнуться с мыслью о том, что его жена и двое детей погибли в этом кошмаре. Он винил во всем себя, ведь сам спасся благодаря только воле рока. В тот день Влад </w:t>
      </w:r>
      <w:r w:rsidRPr="00684B1B">
        <w:rPr>
          <w:rFonts w:ascii="Times New Roman" w:hAnsi="Times New Roman"/>
          <w:sz w:val="28"/>
          <w:szCs w:val="28"/>
        </w:rPr>
        <w:tab/>
      </w:r>
      <w:r>
        <w:rPr>
          <w:rFonts w:ascii="Times New Roman" w:hAnsi="Times New Roman"/>
          <w:sz w:val="28"/>
          <w:szCs w:val="28"/>
        </w:rPr>
        <w:t>встретил Анну - свою первую любовь, которую не видел уже лет двадцать, с тех пор, как</w:t>
      </w:r>
      <w:r>
        <w:rPr>
          <w:rFonts w:ascii="Times New Roman" w:hAnsi="Times New Roman"/>
          <w:sz w:val="28"/>
          <w:szCs w:val="28"/>
        </w:rPr>
        <w:tab/>
        <w:t>та уехала на учебу за границу. Кто знал, что из-за затянувшегося разговора в кафе, размещенном в центре Туманного Рая, он не успеет вернуться домой, посидеть за столом в кругу семьи, поговорить с каждым. Неважно, что он часто ссорился с женой. Он их любил. Всех. Он был готов погибнуть за них, готов был отдать за них все. А теперь... Теперь уже поздно. Слишком поздно.</w:t>
      </w:r>
    </w:p>
    <w:p w:rsidR="00041951" w:rsidRPr="00E8124E"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xml:space="preserve">Шрам на виске давал о себе знать – от невероятно сильной головной боли Влад вынужден был выпить таблетку, благо лекарства у него всегда были рядом – на тумбочке возле кровати. Он поднялся, оделся на скорую руку, взял сигарету и вышел на пустынную улицу. </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Небольшой дом, в котором Влад жил последние два года, находился среди гор, вдали от цивилизации. Лишь одинокое шоссе сквозь горное ущелье вело в город, да и на нем живого места не было, так что уже достаточно долгое время этот путь не использовался.</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Трухлый пол старого дома прогинался под шагами изрядно уста</w:t>
      </w:r>
      <w:r>
        <w:rPr>
          <w:rFonts w:ascii="Times New Roman" w:hAnsi="Times New Roman"/>
          <w:sz w:val="28"/>
          <w:szCs w:val="28"/>
          <w:lang w:val="uk-UA"/>
        </w:rPr>
        <w:t xml:space="preserve">вшего </w:t>
      </w:r>
      <w:r>
        <w:rPr>
          <w:rFonts w:ascii="Times New Roman" w:hAnsi="Times New Roman"/>
          <w:sz w:val="28"/>
          <w:szCs w:val="28"/>
        </w:rPr>
        <w:t>мужчины лет сорока на вид.</w:t>
      </w:r>
      <w:r>
        <w:rPr>
          <w:rFonts w:ascii="Times New Roman" w:hAnsi="Times New Roman"/>
          <w:sz w:val="28"/>
          <w:szCs w:val="28"/>
          <w:lang w:val="uk-UA"/>
        </w:rPr>
        <w:t xml:space="preserve"> Взьерошенные</w:t>
      </w:r>
      <w:r>
        <w:rPr>
          <w:rFonts w:ascii="Times New Roman" w:hAnsi="Times New Roman"/>
          <w:sz w:val="28"/>
          <w:szCs w:val="28"/>
        </w:rPr>
        <w:t xml:space="preserve"> седые волосы, хмурый</w:t>
      </w:r>
      <w:r w:rsidRPr="00E8124E">
        <w:rPr>
          <w:rFonts w:ascii="Times New Roman" w:hAnsi="Times New Roman"/>
          <w:sz w:val="28"/>
          <w:szCs w:val="28"/>
        </w:rPr>
        <w:t xml:space="preserve"> </w:t>
      </w:r>
      <w:r>
        <w:rPr>
          <w:rFonts w:ascii="Times New Roman" w:hAnsi="Times New Roman"/>
          <w:sz w:val="28"/>
          <w:szCs w:val="28"/>
        </w:rPr>
        <w:t>взгляд, изгиб губ – все выдавало тяжелую горечь, которую он чувствовал. Скрипнула дверь, и Влад оказался на небольшом пустом балконе; лишь в углу стоял</w:t>
      </w:r>
      <w:r>
        <w:rPr>
          <w:rFonts w:ascii="Times New Roman" w:hAnsi="Times New Roman"/>
          <w:sz w:val="28"/>
          <w:szCs w:val="28"/>
          <w:lang w:val="uk-UA"/>
        </w:rPr>
        <w:t>о</w:t>
      </w:r>
      <w:r>
        <w:rPr>
          <w:rFonts w:ascii="Times New Roman" w:hAnsi="Times New Roman"/>
          <w:sz w:val="28"/>
          <w:szCs w:val="28"/>
        </w:rPr>
        <w:t xml:space="preserve"> оплетенное толстым слоем паутины кресло. И не удивительно: по стенам и потолку так и сновали пауки разных мастей. Мужчина одним небрежным движением руки сбросил большую часть паутины на пол, присел на кресло, зажег сигарету и закурил. Усталым взглядом он уставился вдаль, где идеально ровными рядами располагались светлячки фонарей, освещавших небольшие улицы Туманного Рая. Недалеко справа город обрывался в форме полукруга – здесь начиналось пепелище.</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Влад перевел взгляд сначала на освещенные улицы. Потом на сгоревшую часть города. «Почему моя семья? Что я им сделал?», - думал он. Слезы потекли по его щекам. Рука медленно потянулась к карману: там лежал револьвер, оставшийся ему в наследство от отца-военного. «Так больше быть не может», - говорил про себя Влад.</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Ветер успокоился. Огни городских фонарей исчезли. Тишина. Выстрел. Кромешная тьма…</w:t>
      </w:r>
    </w:p>
    <w:p w:rsidR="00041951" w:rsidRDefault="00041951" w:rsidP="00FE7825">
      <w:pPr>
        <w:spacing w:line="360" w:lineRule="auto"/>
        <w:ind w:firstLine="708"/>
        <w:jc w:val="center"/>
        <w:rPr>
          <w:rFonts w:ascii="Times New Roman" w:hAnsi="Times New Roman"/>
          <w:sz w:val="28"/>
          <w:szCs w:val="28"/>
        </w:rPr>
      </w:pPr>
      <w:r>
        <w:rPr>
          <w:rFonts w:ascii="Times New Roman" w:hAnsi="Times New Roman"/>
          <w:sz w:val="28"/>
          <w:szCs w:val="28"/>
        </w:rPr>
        <w:t>*</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Дорогой, уже утро! Тебе пора на работу, - прозвучал звонкий голос. – Иди к столу, позавтракай, и можешь идти в бой с улыбкой.</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Мужчина поднялся с кровати, оделся на быструю руку и вошел в соседнюю комнату, к столу, за которым они с женой не только принимали трапезу. Здесь решались все семейные дела, обсуждалась ежедневная работа мужа и жены. Здесь можно было высказать все наболевшее и не попасть под лавину непонимания и ненависти. Для семьи это было святое место.</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Не хочу идти сегодня. Все равно мы там ровным счетом ничего не делаем. – грубый голос прорезал тишину.</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Как ничего? Благодаря работе таких, как ты, мир так прекрас</w:t>
      </w:r>
      <w:r>
        <w:rPr>
          <w:rFonts w:ascii="Times New Roman" w:hAnsi="Times New Roman"/>
          <w:sz w:val="28"/>
          <w:szCs w:val="28"/>
          <w:lang w:val="uk-UA"/>
        </w:rPr>
        <w:t>е</w:t>
      </w:r>
      <w:r>
        <w:rPr>
          <w:rFonts w:ascii="Times New Roman" w:hAnsi="Times New Roman"/>
          <w:sz w:val="28"/>
          <w:szCs w:val="28"/>
        </w:rPr>
        <w:t>н,– настойчиво ответил женский голос.</w:t>
      </w:r>
    </w:p>
    <w:p w:rsidR="00041951" w:rsidRPr="00443DC2"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xml:space="preserve">Мужчина присел за небольшой квадратный столик, на котором стояли две тарелки с жаренной картошкой и яичницей  и чашка с ароматным кофе. В центре столика была красивейшая хрустальная ваза с свежесобранными цветами гортензий, запах которых, смешиваясь с другими, не менее резкими запахами, проникал повсюду. Рядом с вазой лежала утренняя газета </w:t>
      </w:r>
      <w:r w:rsidRPr="00443DC2">
        <w:rPr>
          <w:rFonts w:ascii="Times New Roman" w:hAnsi="Times New Roman"/>
          <w:sz w:val="28"/>
          <w:szCs w:val="28"/>
        </w:rPr>
        <w:t>“</w:t>
      </w:r>
      <w:r>
        <w:rPr>
          <w:rFonts w:ascii="Times New Roman" w:hAnsi="Times New Roman"/>
          <w:sz w:val="28"/>
          <w:szCs w:val="28"/>
        </w:rPr>
        <w:t>Райские новости №68 от 16 октября 2011 года</w:t>
      </w:r>
      <w:r w:rsidRPr="00443DC2">
        <w:rPr>
          <w:rFonts w:ascii="Times New Roman" w:hAnsi="Times New Roman"/>
          <w:sz w:val="28"/>
          <w:szCs w:val="28"/>
        </w:rPr>
        <w:t>”</w:t>
      </w:r>
      <w:r>
        <w:rPr>
          <w:rFonts w:ascii="Times New Roman" w:hAnsi="Times New Roman"/>
          <w:sz w:val="28"/>
          <w:szCs w:val="28"/>
        </w:rPr>
        <w:t>, выписанная по привычке, так как все равно никто ее не читал. Плохих новостей и без нее было слишком уж много.</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xml:space="preserve">- Эх, если бы, Аннушка. Если бы все было, как ты говоришь. – про себя подумал собеседник. </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Он медленно постукивал вилкой по тарелке с картошкой, но даже не попробовал ее. Анна заметила это и обратилась к нему:</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Ты ешь-ешь. Голодным же работать нельзя. Опять эти сны? Не обращай на них внимания, Владик. А то так только здоровье себе испортишь.</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Спасибо за еду, но я действительно не хочу. Я лучше пойду. – с этими словами Влад встал из-за стола, поцеловал жену в щеку, одел куртку и вышел с дома на оживленную улицу.</w:t>
      </w:r>
    </w:p>
    <w:p w:rsidR="00041951" w:rsidRPr="00403259" w:rsidRDefault="00041951" w:rsidP="00FE7825">
      <w:pPr>
        <w:spacing w:line="360" w:lineRule="auto"/>
        <w:ind w:firstLine="708"/>
        <w:jc w:val="center"/>
        <w:rPr>
          <w:rFonts w:ascii="Times New Roman" w:hAnsi="Times New Roman"/>
          <w:b/>
          <w:sz w:val="28"/>
          <w:szCs w:val="28"/>
        </w:rPr>
      </w:pPr>
      <w:r w:rsidRPr="00403259">
        <w:rPr>
          <w:rFonts w:ascii="Times New Roman" w:hAnsi="Times New Roman"/>
          <w:b/>
          <w:sz w:val="28"/>
          <w:szCs w:val="28"/>
        </w:rPr>
        <w:t xml:space="preserve">ГЛАВА 1. </w:t>
      </w:r>
      <w:r>
        <w:rPr>
          <w:rFonts w:ascii="Times New Roman" w:hAnsi="Times New Roman"/>
          <w:b/>
          <w:sz w:val="28"/>
          <w:szCs w:val="28"/>
        </w:rPr>
        <w:t>Новость в Туманном Рае</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lang w:val="uk-UA"/>
        </w:rPr>
        <w:t>«</w:t>
      </w:r>
      <w:r>
        <w:rPr>
          <w:rFonts w:ascii="Times New Roman" w:hAnsi="Times New Roman"/>
          <w:sz w:val="28"/>
          <w:szCs w:val="28"/>
        </w:rPr>
        <w:t xml:space="preserve">14 июля 2005 года. Суббота. Экстренное сообщение. Учеными Берлинского института физики и ядерных реакций в ходе изучения реакций золота и многочисленных экспериментов было обнаружено новое вещество, именуемое на данный момент кодовым названием </w:t>
      </w:r>
      <w:r w:rsidRPr="0067638C">
        <w:rPr>
          <w:rFonts w:ascii="Times New Roman" w:hAnsi="Times New Roman"/>
          <w:sz w:val="28"/>
          <w:szCs w:val="28"/>
        </w:rPr>
        <w:t>“</w:t>
      </w:r>
      <w:r>
        <w:rPr>
          <w:rFonts w:ascii="Times New Roman" w:hAnsi="Times New Roman"/>
          <w:sz w:val="28"/>
          <w:szCs w:val="28"/>
        </w:rPr>
        <w:t>Золотой глаз</w:t>
      </w:r>
      <w:r w:rsidRPr="0067638C">
        <w:rPr>
          <w:rFonts w:ascii="Times New Roman" w:hAnsi="Times New Roman"/>
          <w:sz w:val="28"/>
          <w:szCs w:val="28"/>
        </w:rPr>
        <w:t>”</w:t>
      </w:r>
      <w:r>
        <w:rPr>
          <w:rFonts w:ascii="Times New Roman" w:hAnsi="Times New Roman"/>
          <w:sz w:val="28"/>
          <w:szCs w:val="28"/>
        </w:rPr>
        <w:t>. Сейчас известно только, что его можно будет использовать как источник света, так как само по себе оно светится немногим сильнее обычного уличного фонаря. Для того, чтобы изучить остальные свойства вещества, институту требуются добровольцы со всего мира. Примите участие в становлении новой эпохи  существования мира! Звоните 97054056. Награда за помощь будет огромной, вы уж не сомневайтесь!</w:t>
      </w:r>
      <w:r>
        <w:rPr>
          <w:rFonts w:ascii="Times New Roman" w:hAnsi="Times New Roman"/>
          <w:sz w:val="28"/>
          <w:szCs w:val="28"/>
          <w:lang w:val="uk-UA"/>
        </w:rPr>
        <w:t xml:space="preserve">», - </w:t>
      </w:r>
      <w:r>
        <w:rPr>
          <w:rFonts w:ascii="Times New Roman" w:hAnsi="Times New Roman"/>
          <w:sz w:val="28"/>
          <w:szCs w:val="28"/>
        </w:rPr>
        <w:t>утренний эфир новостей был на слуху у всех жителей Туманного Рая.</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Последнее время город был в упадке, найти хоть какую-либо работу было очень сложно, да и за такую мизерную зарплату вряд ли можно прокормить семью. А тут такой шанс! Вряд ли Берлинский институт будет платить копейки добровольцам за исследование нового материала. Да что там институт. И так ясно, что весь мир будет следить за развитием событий, а каждый участник исследований вряд ли останется незамеченным. Большинство безработных уже собирали свои вещи в путь. Мало того, даже те, у кого было достаточно денег, кто владел одной или несколькими торговыми лотками, тоже подумали, что это возможность подзаработать деньги и если не разбогатеть, то заработать достаточное количество денег на первый раз, это уж точно.</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Мария, Влад дома? – подходя к забору, составленному из плотно сложенных дубовых досок, за которым располагался одноэтажный дом, произнес мужчина атлетического телосложения.</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xml:space="preserve">Мария в свои тридцать лет выглядела очень молодо. Развевающиеся на ветру светлые длинные волосы, бездонные кристально чистые голубые глаза, невесть откуда взявшиеся веснушки на лице, прекрасная улыбка – все это выдавало скорее юношеский возраст, нежели тридцатилетний. </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Фанатичная любовь к цветам, особенно к гортензиям, заставляла ее просыпаться ни свет ни заря и ухаживать за ними – пропалывать каждый кустарник, поливать водой, обрезать старые соцветия и лишние ветки. И хоть летом это делать было уже не обязательно, она продолжала с самого раннего утра выходить в сад и осматривать каждый цветок.</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А, это вы, Иван Петрович. Подождите минутку. Сейчас позову, - ответила Мария</w:t>
      </w:r>
      <w:r w:rsidRPr="008B1791">
        <w:rPr>
          <w:rFonts w:ascii="Times New Roman" w:hAnsi="Times New Roman"/>
          <w:sz w:val="28"/>
          <w:szCs w:val="28"/>
        </w:rPr>
        <w:t xml:space="preserve">, </w:t>
      </w:r>
      <w:r>
        <w:rPr>
          <w:rFonts w:ascii="Times New Roman" w:hAnsi="Times New Roman"/>
          <w:sz w:val="28"/>
          <w:szCs w:val="28"/>
          <w:lang w:val="uk-UA"/>
        </w:rPr>
        <w:t xml:space="preserve">не </w:t>
      </w:r>
      <w:r>
        <w:rPr>
          <w:rFonts w:ascii="Times New Roman" w:hAnsi="Times New Roman"/>
          <w:sz w:val="28"/>
          <w:szCs w:val="28"/>
        </w:rPr>
        <w:t xml:space="preserve">отвлекаясь от любимого занятия. </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Иван был частым гостем здесь, в далеком прошлом вместе с Владом они попадали в немалое количество передряг и благодаря общим решениям выходили с них, что, вероятно, укрепило и без того самоотверженную дружбу между ними. И даже теперь, в семейной жизни, они готовы были выслушать друг друга, помочь как материальными ценностями, так и добрым словом, советом.</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Вот так, любимые мои! – прошептала женщина. Пустив Ивана Петровича во двор и попросив его подождать там, она вошла в прихожую и негромким голосом позвала мужа.</w:t>
      </w:r>
    </w:p>
    <w:p w:rsidR="00041951" w:rsidRDefault="00041951" w:rsidP="00FE7825">
      <w:pPr>
        <w:spacing w:line="360" w:lineRule="auto"/>
        <w:ind w:firstLine="708"/>
        <w:jc w:val="center"/>
        <w:rPr>
          <w:rFonts w:ascii="Times New Roman" w:hAnsi="Times New Roman"/>
          <w:sz w:val="28"/>
          <w:szCs w:val="28"/>
        </w:rPr>
      </w:pPr>
      <w:r>
        <w:rPr>
          <w:rFonts w:ascii="Times New Roman" w:hAnsi="Times New Roman"/>
          <w:sz w:val="28"/>
          <w:szCs w:val="28"/>
        </w:rPr>
        <w:t>*</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Влад в это время спал без задних ног, укутавшись по уши в легкое покрывало. Работа грузчика его очень утомляла. Магазинов хоть и было мало, но находились они явно не рядом: ему то и дело приходилось ехать через весь город напролом, чтобы доставить со склада очередную партию продуктов питания. Последнее время работа затягивалась до часа-двух ночи, поэтому все свободное время Влад проводил, отдыхая в кровати.</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Уже утро, милый. Хватит спать. Да и Ваня пришел. – мужу на ухо прошептала Мария.</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Влад даже не подумал проснуться. Последний раз после такой работы его разбудил только военный парад. Волей случая городской совет выбрал именно эту улицу для шествия. Странно, но она никак не походила на центральную: обыкновенные маленькие домики  за старыми заборами, ни одного офисного здания, даже магазин ближайший, и тот находился минимум за километр отсюда.</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Влад? – тихо сказала жена.</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Муж, не просыпаясь, отвернулся на бок, и сквозь сон пробормотал:</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Ну что еще? Куда, вы говорите, отвезти эту партию?</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Мария легко толкнула Влада в плечо. Тот не удержался и свалился с кровати на пол. Он резко подпрыгнул и уже за секунду стоял на ногах, удивленно оглядываясь по сторонам.</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А, это ты, дорогая. – поняв, в чем дело, с улыбкой сказал Влад.</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К тебе Ваня пришел, ждет во дворе.</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Ваня, значит. Хм. А он не говорил, что ему надо? – хмуро спросил муж.</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Не знаю. По лицу видно, что-то очень важное, а что, не знаю. – ответила Мария. – Почему такой хмурый? Случилось что-то?</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Да ничего, Мэри. – поцеловав жену, Влад быстро выбежал во двор.</w:t>
      </w:r>
    </w:p>
    <w:p w:rsidR="00041951" w:rsidRDefault="00041951" w:rsidP="00FE7825">
      <w:pPr>
        <w:spacing w:line="360" w:lineRule="auto"/>
        <w:ind w:firstLine="708"/>
        <w:jc w:val="center"/>
        <w:rPr>
          <w:rFonts w:ascii="Times New Roman" w:hAnsi="Times New Roman"/>
          <w:sz w:val="28"/>
          <w:szCs w:val="28"/>
        </w:rPr>
      </w:pPr>
      <w:r>
        <w:rPr>
          <w:rFonts w:ascii="Times New Roman" w:hAnsi="Times New Roman"/>
          <w:sz w:val="28"/>
          <w:szCs w:val="28"/>
        </w:rPr>
        <w:t>*</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За что? Если это за вчерашнее, извини. Я же не виноват, что так вышло! – опомнившись от сильного удара в лицо, прокричал Иван.</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Ах, это ты не виноват?! А кто тогда виноват? Меня могли лишить полугодового заработка. И все из-за чего? Он, видите ли, отказался помочь с перевозкой. Эх ты, друг называется! – Влад выплеснул потоки ярости, накопившиеся за день. – А ты подумал про мою семью? Марью, Сашу, Полину? Подумал, на что мы жить то будем?</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Но…</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Еле-еле уговорил Раису Васильевну не подавать на меня иск в суд за испорченный товар. Только вот беда, всего две недели у меня есть, а нужно аж пять тысяч долларов где-то достать. – постепенно успокаиваясь, медленно произнес Влад. – Будь это не она, а кто-то другой, уже сидел бы за массивной решеткой…</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С прихожей выбежала Мария, ошарашенно посмотрела на мужа, потом на Ивана, потом снова на мужа.</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Это… это правда? – тяжело дыша, выговорила она. Мария кинулась в объятия мужа и тихонько зарыдала.</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Не волнуйся, милая, что-нибудь придумаем. – прошептал Влад.</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xml:space="preserve">Иван Петрович не знал, что делать. Он уж было собрался оставить семейную пару, но уйти, не сообщив то, зачем пришел, не мог. Да и не в его привычке было оставлять кого-либо сам на сам со своими проблемами. </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Через открытую калитку во двор на полной скорости вбежали рыжеволосая девочка и  мальчишка. Оба были очень похожи на мать: такие же голубые глаза, такие же веснушки, та же улыбка. Вот только носом не вышли.</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Мама! Папа! Хотите, расскажем секрет? – в унисон кликнули ребята.</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Мария и Влад улыбнулись и посмотрели на детей.</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Так хотите или нет? – кружа вокруг родителей и хихикая, настаивали на своем Полина и Саша.</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Мария взяла за руки их обоих, присела на корточки и счастливым взглядом посмотрела в их глаза. Те крепко обняли мать.</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Рассказывайте.</w:t>
      </w:r>
    </w:p>
    <w:p w:rsidR="00041951" w:rsidRPr="007F58D5"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 Тётя Аня и дядя Паша завтра выезжают в Берлин. Говорят, там будут жить. Мам, а мы поедем в Берлин? – все так же вместе произнесли детишки.</w:t>
      </w:r>
    </w:p>
    <w:p w:rsidR="00041951" w:rsidRDefault="00041951" w:rsidP="00FE7825">
      <w:pPr>
        <w:spacing w:line="360" w:lineRule="auto"/>
        <w:ind w:firstLine="708"/>
        <w:jc w:val="both"/>
        <w:rPr>
          <w:rFonts w:ascii="Times New Roman" w:hAnsi="Times New Roman"/>
          <w:sz w:val="28"/>
          <w:szCs w:val="28"/>
        </w:rPr>
      </w:pPr>
      <w:r>
        <w:rPr>
          <w:rFonts w:ascii="Times New Roman" w:hAnsi="Times New Roman"/>
          <w:sz w:val="28"/>
          <w:szCs w:val="28"/>
        </w:rPr>
        <w:t>Услышав сказанное, Иван очнулся. Он быстро подошел к Владу и шепнул ему что-то на ухо. К удивлению остальных, оба молча вышли со двора и направились в сторону площади.</w:t>
      </w:r>
    </w:p>
    <w:p w:rsidR="00041951" w:rsidRDefault="00041951" w:rsidP="00FE7825">
      <w:pPr>
        <w:spacing w:line="360" w:lineRule="auto"/>
        <w:ind w:firstLine="708"/>
        <w:jc w:val="center"/>
        <w:rPr>
          <w:rFonts w:ascii="Times New Roman" w:hAnsi="Times New Roman"/>
          <w:sz w:val="28"/>
          <w:szCs w:val="28"/>
        </w:rPr>
      </w:pPr>
      <w:r>
        <w:rPr>
          <w:rFonts w:ascii="Times New Roman" w:hAnsi="Times New Roman"/>
          <w:sz w:val="28"/>
          <w:szCs w:val="28"/>
        </w:rPr>
        <w:t>*</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lang w:val="uk-UA"/>
        </w:rPr>
        <w:tab/>
      </w:r>
      <w:r>
        <w:rPr>
          <w:rFonts w:ascii="Times New Roman" w:hAnsi="Times New Roman"/>
          <w:sz w:val="28"/>
          <w:szCs w:val="28"/>
        </w:rPr>
        <w:t>Несмотря на то, что было уже позднее утро, город спал. Да и не удивительно: в выходные жители либо запирались дома, либо уезжали на дачи, пытаясь  наверстать утраченные за неделю возможности для отдыха. В это время на улицах царили опустошенность и безмолвие. Лишь уже привычные клубни тумана сновали там и тут, отнимая в жителей возможность увидеть не то что центральную церковь, построенную в готическом стиле и возвышающуюся над всем Туманным Раем, а даже соседский дом, стоящий напротив.</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По одной из таких улочек шли Влад и Иван.</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Ага! – нарушил молчание грузчик. – Так ты предлагаешь мне оставить семью и уехать в Берлин на заработки?</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Всего пара месяцев, Влад! Получим свое – и сразу же вернемся. Хотя бы с долгами рассчитаемся, да и на жизнь… думаю, на год хватит. – настаивал на своем собеседник.</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На год, говоришь? Что ж это такая за работа, что на год хватит?</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Как минимум на год. – ответил Иван. – Слыхал утром новости?</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Новости? Об исследованиях? – Влад рассмеялся – Рассмешил. Ты что, поверил в эту чушь собачью? Таких, как нас, туда вообще не возьмут. А если и возьмут, то платить будут копейки. Если вообще будут…</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Если бы ты говорил с любым из тех двух сотен человек, кто сегодняшним рейсом уезжают в Германию, ты был бы прав. Они действительно едут наобум. Хоть и не прогадали. – улыбнулся Ваня. – Так вот, разузнал я все, что касается этой новости.</w:t>
      </w:r>
    </w:p>
    <w:p w:rsidR="00041951" w:rsidRPr="00B931D9" w:rsidRDefault="00041951" w:rsidP="00FE7825">
      <w:pPr>
        <w:spacing w:line="360" w:lineRule="auto"/>
        <w:jc w:val="both"/>
        <w:rPr>
          <w:rFonts w:ascii="Times New Roman" w:hAnsi="Times New Roman"/>
          <w:sz w:val="28"/>
          <w:szCs w:val="28"/>
        </w:rPr>
      </w:pPr>
      <w:r>
        <w:rPr>
          <w:rFonts w:ascii="Times New Roman" w:hAnsi="Times New Roman"/>
          <w:sz w:val="28"/>
          <w:szCs w:val="28"/>
        </w:rPr>
        <w:tab/>
        <w:t>- Элиза? – все так же спокойно спросил Влад. Даже если бы он не знал, с кем именно связывался его друг, все равно он не был бы удивлен. Иван всегда был настойчивым, даже слишком.</w:t>
      </w:r>
    </w:p>
    <w:p w:rsidR="00041951" w:rsidRDefault="00041951" w:rsidP="00FE7825">
      <w:pPr>
        <w:spacing w:line="360" w:lineRule="auto"/>
        <w:jc w:val="both"/>
        <w:rPr>
          <w:rFonts w:ascii="Times New Roman" w:hAnsi="Times New Roman"/>
          <w:sz w:val="28"/>
          <w:szCs w:val="28"/>
        </w:rPr>
      </w:pPr>
      <w:r w:rsidRPr="00B931D9">
        <w:rPr>
          <w:rFonts w:ascii="Times New Roman" w:hAnsi="Times New Roman"/>
          <w:sz w:val="28"/>
          <w:szCs w:val="28"/>
        </w:rPr>
        <w:tab/>
      </w:r>
      <w:r w:rsidRPr="003F058B">
        <w:rPr>
          <w:rFonts w:ascii="Times New Roman" w:hAnsi="Times New Roman"/>
          <w:sz w:val="28"/>
          <w:szCs w:val="28"/>
        </w:rPr>
        <w:t xml:space="preserve">- </w:t>
      </w:r>
      <w:r>
        <w:rPr>
          <w:rFonts w:ascii="Times New Roman" w:hAnsi="Times New Roman"/>
          <w:sz w:val="28"/>
          <w:szCs w:val="28"/>
          <w:lang w:val="uk-UA"/>
        </w:rPr>
        <w:t xml:space="preserve">А от </w:t>
      </w:r>
      <w:r>
        <w:rPr>
          <w:rFonts w:ascii="Times New Roman" w:hAnsi="Times New Roman"/>
          <w:sz w:val="28"/>
          <w:szCs w:val="28"/>
        </w:rPr>
        <w:t>тебя ничего не скроешь. –</w:t>
      </w:r>
      <w:r w:rsidRPr="00B931D9">
        <w:rPr>
          <w:rFonts w:ascii="Times New Roman" w:hAnsi="Times New Roman"/>
          <w:sz w:val="28"/>
          <w:szCs w:val="28"/>
        </w:rPr>
        <w:t xml:space="preserve"> </w:t>
      </w:r>
      <w:r>
        <w:rPr>
          <w:rFonts w:ascii="Times New Roman" w:hAnsi="Times New Roman"/>
          <w:sz w:val="28"/>
          <w:szCs w:val="28"/>
        </w:rPr>
        <w:t>сквозь смех выговорил Иван. – Хотя что тут скрывать? В Берлине у меня живет только один знакомый человек. Да и тот кровными узами со мной связанный.</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Клубни тумана медленно растворялись в воздухе. Одноэтажные домики сменились столь же небольшими, в два-три этажа высотой, офисными зданиями, магазинами, отелями для туристов и жилыми домами для людей, могущих себе это позволить. Отсюда готическая церковь казалась еще величественнее. Огромные шпили, окутанные туманом, подобно шпаге пронзали небесную гладь и скрывались где-то там, за облаками.</w:t>
      </w:r>
    </w:p>
    <w:p w:rsidR="00041951" w:rsidRDefault="00041951" w:rsidP="00FE7825">
      <w:pPr>
        <w:spacing w:line="360" w:lineRule="auto"/>
        <w:jc w:val="both"/>
        <w:rPr>
          <w:rFonts w:ascii="Times New Roman" w:hAnsi="Times New Roman"/>
          <w:sz w:val="28"/>
          <w:szCs w:val="28"/>
        </w:rPr>
      </w:pPr>
      <w:r>
        <w:rPr>
          <w:rFonts w:ascii="Times New Roman" w:hAnsi="Times New Roman"/>
          <w:sz w:val="28"/>
          <w:szCs w:val="28"/>
        </w:rPr>
        <w:tab/>
        <w:t xml:space="preserve">Прозвучал колокол. Еще раз. Еще… Вдруг со всех домов вышли люди, старые, молодые и совсем дети, все в разных и в то же время одинаково красивых нарядах, вышитых золотом да серебром, и словно зачарованные звуками колокола, </w:t>
      </w:r>
      <w:r>
        <w:rPr>
          <w:rFonts w:ascii="Times New Roman" w:hAnsi="Times New Roman"/>
          <w:sz w:val="28"/>
          <w:szCs w:val="28"/>
          <w:lang w:val="uk-UA"/>
        </w:rPr>
        <w:t>от</w:t>
      </w:r>
      <w:r>
        <w:rPr>
          <w:rFonts w:ascii="Times New Roman" w:hAnsi="Times New Roman"/>
          <w:sz w:val="28"/>
          <w:szCs w:val="28"/>
        </w:rPr>
        <w:t>п</w:t>
      </w:r>
      <w:r>
        <w:rPr>
          <w:rFonts w:ascii="Times New Roman" w:hAnsi="Times New Roman"/>
          <w:sz w:val="28"/>
          <w:szCs w:val="28"/>
          <w:lang w:val="uk-UA"/>
        </w:rPr>
        <w:t>рави</w:t>
      </w:r>
      <w:r>
        <w:rPr>
          <w:rFonts w:ascii="Times New Roman" w:hAnsi="Times New Roman"/>
          <w:sz w:val="28"/>
          <w:szCs w:val="28"/>
        </w:rPr>
        <w:t>ли</w:t>
      </w:r>
      <w:r>
        <w:rPr>
          <w:rFonts w:ascii="Times New Roman" w:hAnsi="Times New Roman"/>
          <w:sz w:val="28"/>
          <w:szCs w:val="28"/>
          <w:lang w:val="uk-UA"/>
        </w:rPr>
        <w:t>сь</w:t>
      </w:r>
      <w:r>
        <w:rPr>
          <w:rFonts w:ascii="Times New Roman" w:hAnsi="Times New Roman"/>
          <w:sz w:val="28"/>
          <w:szCs w:val="28"/>
        </w:rPr>
        <w:t xml:space="preserve"> к церкви.</w:t>
      </w:r>
      <w:bookmarkStart w:id="0" w:name="_GoBack"/>
      <w:bookmarkEnd w:id="0"/>
    </w:p>
    <w:p w:rsidR="00041951" w:rsidRPr="00940658" w:rsidRDefault="00041951" w:rsidP="00556F35">
      <w:pPr>
        <w:jc w:val="both"/>
        <w:rPr>
          <w:rFonts w:ascii="Times New Roman" w:hAnsi="Times New Roman"/>
          <w:sz w:val="28"/>
          <w:szCs w:val="28"/>
        </w:rPr>
      </w:pPr>
      <w:r>
        <w:rPr>
          <w:rFonts w:ascii="Times New Roman" w:hAnsi="Times New Roman"/>
          <w:sz w:val="28"/>
          <w:szCs w:val="28"/>
        </w:rPr>
        <w:tab/>
      </w:r>
    </w:p>
    <w:sectPr w:rsidR="00041951" w:rsidRPr="00940658" w:rsidSect="00193FB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3633B"/>
    <w:multiLevelType w:val="hybridMultilevel"/>
    <w:tmpl w:val="379A72BC"/>
    <w:lvl w:ilvl="0" w:tplc="CAE43060">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0CA8"/>
    <w:rsid w:val="0000084A"/>
    <w:rsid w:val="00025A8D"/>
    <w:rsid w:val="00027D12"/>
    <w:rsid w:val="00041951"/>
    <w:rsid w:val="000D1884"/>
    <w:rsid w:val="000F3AFB"/>
    <w:rsid w:val="00110A77"/>
    <w:rsid w:val="00113C19"/>
    <w:rsid w:val="00123E09"/>
    <w:rsid w:val="00123F3F"/>
    <w:rsid w:val="0012422C"/>
    <w:rsid w:val="001512E8"/>
    <w:rsid w:val="00155857"/>
    <w:rsid w:val="0015753B"/>
    <w:rsid w:val="001621A6"/>
    <w:rsid w:val="00162DE4"/>
    <w:rsid w:val="00167F83"/>
    <w:rsid w:val="001819FA"/>
    <w:rsid w:val="00193FBD"/>
    <w:rsid w:val="001B1CA8"/>
    <w:rsid w:val="001B225A"/>
    <w:rsid w:val="0023015D"/>
    <w:rsid w:val="0026377E"/>
    <w:rsid w:val="00266E80"/>
    <w:rsid w:val="002D2953"/>
    <w:rsid w:val="002F500F"/>
    <w:rsid w:val="00325D72"/>
    <w:rsid w:val="00327460"/>
    <w:rsid w:val="00365B3F"/>
    <w:rsid w:val="00366D12"/>
    <w:rsid w:val="00372762"/>
    <w:rsid w:val="0039203C"/>
    <w:rsid w:val="003A3BBD"/>
    <w:rsid w:val="003E10F0"/>
    <w:rsid w:val="003F058B"/>
    <w:rsid w:val="00403259"/>
    <w:rsid w:val="00404908"/>
    <w:rsid w:val="00443DC2"/>
    <w:rsid w:val="00444A52"/>
    <w:rsid w:val="00471E79"/>
    <w:rsid w:val="00483DFE"/>
    <w:rsid w:val="004A3951"/>
    <w:rsid w:val="004A4F7E"/>
    <w:rsid w:val="00556F35"/>
    <w:rsid w:val="005B112F"/>
    <w:rsid w:val="005B4DD0"/>
    <w:rsid w:val="005B4DDB"/>
    <w:rsid w:val="005E21DE"/>
    <w:rsid w:val="00614665"/>
    <w:rsid w:val="0064290B"/>
    <w:rsid w:val="006712C5"/>
    <w:rsid w:val="0067638C"/>
    <w:rsid w:val="00684B1B"/>
    <w:rsid w:val="006A3E0B"/>
    <w:rsid w:val="006C1D02"/>
    <w:rsid w:val="006D4598"/>
    <w:rsid w:val="00714B6C"/>
    <w:rsid w:val="00727E66"/>
    <w:rsid w:val="00730CE7"/>
    <w:rsid w:val="007B2D80"/>
    <w:rsid w:val="007B5917"/>
    <w:rsid w:val="007D1EA1"/>
    <w:rsid w:val="007E490F"/>
    <w:rsid w:val="007F58D5"/>
    <w:rsid w:val="00800118"/>
    <w:rsid w:val="00805BD6"/>
    <w:rsid w:val="00811425"/>
    <w:rsid w:val="00857D87"/>
    <w:rsid w:val="00896046"/>
    <w:rsid w:val="008A1657"/>
    <w:rsid w:val="008B1791"/>
    <w:rsid w:val="008E3B54"/>
    <w:rsid w:val="00903A56"/>
    <w:rsid w:val="00923D51"/>
    <w:rsid w:val="00940658"/>
    <w:rsid w:val="009F3A4A"/>
    <w:rsid w:val="00A12240"/>
    <w:rsid w:val="00A5267C"/>
    <w:rsid w:val="00A61E8B"/>
    <w:rsid w:val="00B333E8"/>
    <w:rsid w:val="00B66285"/>
    <w:rsid w:val="00B931D9"/>
    <w:rsid w:val="00BD4547"/>
    <w:rsid w:val="00BE3053"/>
    <w:rsid w:val="00C034DA"/>
    <w:rsid w:val="00C15A64"/>
    <w:rsid w:val="00C15D72"/>
    <w:rsid w:val="00C25B2E"/>
    <w:rsid w:val="00C40AB8"/>
    <w:rsid w:val="00C847FF"/>
    <w:rsid w:val="00C87ED5"/>
    <w:rsid w:val="00CF0CA8"/>
    <w:rsid w:val="00CF170C"/>
    <w:rsid w:val="00D15403"/>
    <w:rsid w:val="00D2021D"/>
    <w:rsid w:val="00D24EF0"/>
    <w:rsid w:val="00D5690C"/>
    <w:rsid w:val="00DB4684"/>
    <w:rsid w:val="00E03DA7"/>
    <w:rsid w:val="00E25B8E"/>
    <w:rsid w:val="00E700E2"/>
    <w:rsid w:val="00E721F1"/>
    <w:rsid w:val="00E8124E"/>
    <w:rsid w:val="00E866D3"/>
    <w:rsid w:val="00EA2C58"/>
    <w:rsid w:val="00EC7E4C"/>
    <w:rsid w:val="00F362EF"/>
    <w:rsid w:val="00F72C54"/>
    <w:rsid w:val="00F74F44"/>
    <w:rsid w:val="00F975BF"/>
    <w:rsid w:val="00FA7C94"/>
    <w:rsid w:val="00FE7825"/>
    <w:rsid w:val="00FF03EF"/>
    <w:rsid w:val="00FF30F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BD"/>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63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2386</Words>
  <Characters>13602</Characters>
  <Application>Microsoft Office Outlook</Application>
  <DocSecurity>0</DocSecurity>
  <Lines>0</Lines>
  <Paragraphs>0</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Arxon</dc:creator>
  <cp:keywords/>
  <dc:description/>
  <cp:lastModifiedBy>Arxon</cp:lastModifiedBy>
  <cp:revision>72</cp:revision>
  <dcterms:created xsi:type="dcterms:W3CDTF">2011-07-22T19:13:00Z</dcterms:created>
  <dcterms:modified xsi:type="dcterms:W3CDTF">2013-04-30T14:57:00Z</dcterms:modified>
</cp:coreProperties>
</file>